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C40D72">
        <w:rPr>
          <w:rFonts w:ascii="Times New Roman" w:hAnsi="Times New Roman" w:cs="Times New Roman"/>
        </w:rPr>
        <w:t>Gina Sprint</w:t>
      </w:r>
    </w:p>
    <w:p w:rsidR="00F13BD6" w:rsidRDefault="00C40D72" w:rsidP="00FA69C7">
      <w:pPr>
        <w:ind w:firstLine="0"/>
        <w:rPr>
          <w:rFonts w:ascii="Times New Roman" w:hAnsi="Times New Roman" w:cs="Times New Roman"/>
        </w:rPr>
      </w:pPr>
      <w:r>
        <w:rPr>
          <w:rFonts w:ascii="Times New Roman" w:hAnsi="Times New Roman" w:cs="Times New Roman"/>
        </w:rPr>
        <w:t>CPSC 222 01</w:t>
      </w:r>
    </w:p>
    <w:p w:rsidR="00F13BD6" w:rsidRDefault="00C40D72" w:rsidP="00FA69C7">
      <w:pPr>
        <w:ind w:firstLine="0"/>
        <w:rPr>
          <w:rFonts w:ascii="Times New Roman" w:hAnsi="Times New Roman" w:cs="Times New Roman"/>
        </w:rPr>
      </w:pPr>
      <w:r>
        <w:rPr>
          <w:rFonts w:ascii="Times New Roman" w:hAnsi="Times New Roman" w:cs="Times New Roman"/>
        </w:rPr>
        <w:t>8</w:t>
      </w:r>
      <w:r w:rsidR="00F13BD6">
        <w:rPr>
          <w:rFonts w:ascii="Times New Roman" w:hAnsi="Times New Roman" w:cs="Times New Roman"/>
        </w:rPr>
        <w:t xml:space="preserve"> November 202</w:t>
      </w:r>
      <w:r>
        <w:rPr>
          <w:rFonts w:ascii="Times New Roman" w:hAnsi="Times New Roman" w:cs="Times New Roman"/>
        </w:rPr>
        <w:t>2</w:t>
      </w:r>
    </w:p>
    <w:p w:rsidR="00F13BD6" w:rsidRDefault="00C40D72" w:rsidP="00C8465E">
      <w:pPr>
        <w:ind w:firstLine="0"/>
        <w:jc w:val="center"/>
        <w:rPr>
          <w:rFonts w:ascii="Times New Roman" w:hAnsi="Times New Roman" w:cs="Times New Roman"/>
        </w:rPr>
      </w:pPr>
      <w:r>
        <w:rPr>
          <w:rFonts w:ascii="Times New Roman" w:hAnsi="Times New Roman" w:cs="Times New Roman"/>
        </w:rPr>
        <w:t>Data Ethics 5</w:t>
      </w:r>
    </w:p>
    <w:p w:rsidR="00C40D72" w:rsidRPr="0055141C" w:rsidRDefault="00C40D72" w:rsidP="00C40D72">
      <w:pPr>
        <w:rPr>
          <w:rFonts w:ascii="Times New Roman" w:eastAsia="Times New Roman" w:hAnsi="Times New Roman" w:cs="Times New Roman"/>
          <w:color w:val="000000"/>
          <w:lang w:eastAsia="en-US"/>
        </w:rPr>
      </w:pPr>
      <w:r>
        <w:rPr>
          <w:rFonts w:ascii="Times New Roman" w:hAnsi="Times New Roman" w:cs="Times New Roman"/>
        </w:rPr>
        <w:t xml:space="preserve">After watching “The Social Dilemma,” I have got some thoughts for myself. I would say the documentary feels a little bit </w:t>
      </w:r>
      <w:r w:rsidR="00ED3FC6">
        <w:rPr>
          <w:rFonts w:ascii="Times New Roman" w:hAnsi="Times New Roman" w:cs="Times New Roman"/>
        </w:rPr>
        <w:t xml:space="preserve">dark and provocative, but I think it is necessary to be like that so that we can be aware of the technologies we use every day. First of all, I agree with the claim that nothing is free. Social media and internet services we use </w:t>
      </w:r>
      <w:r w:rsidR="00B42E9D">
        <w:rPr>
          <w:rFonts w:ascii="Times New Roman" w:hAnsi="Times New Roman" w:cs="Times New Roman"/>
        </w:rPr>
        <w:t>daily</w:t>
      </w:r>
      <w:r w:rsidR="00ED3FC6">
        <w:rPr>
          <w:rFonts w:ascii="Times New Roman" w:hAnsi="Times New Roman" w:cs="Times New Roman"/>
        </w:rPr>
        <w:t xml:space="preserve"> incur a hidden cost that </w:t>
      </w:r>
      <w:r w:rsidR="0055141C">
        <w:rPr>
          <w:rFonts w:ascii="Times New Roman" w:hAnsi="Times New Roman" w:cs="Times New Roman"/>
        </w:rPr>
        <w:t>service providers will collect in lieu of our “payment”</w:t>
      </w:r>
      <w:r w:rsidR="00ED3FC6">
        <w:rPr>
          <w:rFonts w:ascii="Times New Roman" w:hAnsi="Times New Roman" w:cs="Times New Roman"/>
        </w:rPr>
        <w:t xml:space="preserve">: </w:t>
      </w:r>
      <w:r w:rsidR="0055141C">
        <w:rPr>
          <w:rFonts w:ascii="Times New Roman" w:hAnsi="Times New Roman" w:cs="Times New Roman"/>
        </w:rPr>
        <w:t>personal profile and sociogram. This can have a two-sided effect on us. On the good side, collecting users’ information can help enhance their personal experience, just like in the documentary when related posts are suggested based on our behaviors. However, a lot of time</w:t>
      </w:r>
      <w:r w:rsidR="00B42E9D">
        <w:rPr>
          <w:rFonts w:ascii="Times New Roman" w:hAnsi="Times New Roman" w:cs="Times New Roman"/>
        </w:rPr>
        <w:t>,</w:t>
      </w:r>
      <w:r w:rsidR="0055141C">
        <w:rPr>
          <w:rFonts w:ascii="Times New Roman" w:hAnsi="Times New Roman" w:cs="Times New Roman"/>
        </w:rPr>
        <w:t xml:space="preserve"> such information was used</w:t>
      </w:r>
      <w:r w:rsidR="007A58DA">
        <w:rPr>
          <w:rFonts w:ascii="Times New Roman" w:hAnsi="Times New Roman" w:cs="Times New Roman"/>
        </w:rPr>
        <w:t xml:space="preserve"> for</w:t>
      </w:r>
      <w:r w:rsidR="0055141C">
        <w:rPr>
          <w:rFonts w:ascii="Times New Roman" w:hAnsi="Times New Roman" w:cs="Times New Roman"/>
        </w:rPr>
        <w:t xml:space="preserve"> or fallen int</w:t>
      </w:r>
      <w:r w:rsidR="007A58DA">
        <w:rPr>
          <w:rFonts w:ascii="Times New Roman" w:hAnsi="Times New Roman" w:cs="Times New Roman"/>
        </w:rPr>
        <w:t>o bad purposes. I bet that if one is a social media user, there must be at least one time that they receive advertisement or spam messages through their phone numbers or emails. This is not a coincidence. I can recall one time back in high school when my club was</w:t>
      </w:r>
      <w:r w:rsidR="007F328F">
        <w:rPr>
          <w:rFonts w:ascii="Times New Roman" w:hAnsi="Times New Roman" w:cs="Times New Roman"/>
        </w:rPr>
        <w:t xml:space="preserve"> finding a monetary sponsor for our coming event, and there was one organization agreed to sponsor us upon condition that we had to share our participant database with them, which contained phone numbers, email addresses, demographic information, and more. </w:t>
      </w:r>
      <w:r w:rsidR="0083430E">
        <w:rPr>
          <w:rFonts w:ascii="Times New Roman" w:hAnsi="Times New Roman" w:cs="Times New Roman"/>
        </w:rPr>
        <w:t xml:space="preserve">Of course, we had to turn down the offer as it was unethical to do so, but I reckon not every organization would do so. </w:t>
      </w:r>
      <w:r w:rsidR="0087364D">
        <w:rPr>
          <w:rFonts w:ascii="Times New Roman" w:hAnsi="Times New Roman" w:cs="Times New Roman"/>
        </w:rPr>
        <w:t xml:space="preserve">Advertising companies and service providers constantly seek this information, as Tristan Harris said, to create an “avatar voodoo doll-like model.” Frankly speaking, I would say the notion that companies build machine learning algorithms like this to improve our experience </w:t>
      </w:r>
      <w:r w:rsidR="00BA4D1F">
        <w:rPr>
          <w:rFonts w:ascii="Times New Roman" w:hAnsi="Times New Roman" w:cs="Times New Roman"/>
        </w:rPr>
        <w:t xml:space="preserve">is really </w:t>
      </w:r>
      <w:r w:rsidR="00BA4D1F">
        <w:rPr>
          <w:rFonts w:ascii="Times New Roman" w:hAnsi="Times New Roman" w:cs="Times New Roman"/>
        </w:rPr>
        <w:lastRenderedPageBreak/>
        <w:t>welcoming</w:t>
      </w:r>
      <w:r w:rsidR="00B96B0C">
        <w:rPr>
          <w:rFonts w:ascii="Times New Roman" w:hAnsi="Times New Roman" w:cs="Times New Roman"/>
        </w:rPr>
        <w:t>, as long as they have the responsibility to protect them</w:t>
      </w:r>
      <w:r w:rsidR="00BA4D1F">
        <w:rPr>
          <w:rFonts w:ascii="Times New Roman" w:hAnsi="Times New Roman" w:cs="Times New Roman"/>
        </w:rPr>
        <w:t xml:space="preserve">. We </w:t>
      </w:r>
      <w:r w:rsidR="00C6549B">
        <w:rPr>
          <w:rFonts w:ascii="Times New Roman" w:hAnsi="Times New Roman" w:cs="Times New Roman"/>
        </w:rPr>
        <w:t>develop</w:t>
      </w:r>
      <w:r w:rsidR="00BA4D1F">
        <w:rPr>
          <w:rFonts w:ascii="Times New Roman" w:hAnsi="Times New Roman" w:cs="Times New Roman"/>
        </w:rPr>
        <w:t xml:space="preserve"> services and technological tools to serve us and our society, and the only way for it to truly serve us is for them to understand us. </w:t>
      </w:r>
      <w:r w:rsidR="00CB33C9">
        <w:rPr>
          <w:rFonts w:ascii="Times New Roman" w:hAnsi="Times New Roman" w:cs="Times New Roman"/>
        </w:rPr>
        <w:t xml:space="preserve">Regardless, we are walking on </w:t>
      </w:r>
      <w:r w:rsidR="00C6549B">
        <w:rPr>
          <w:rFonts w:ascii="Times New Roman" w:hAnsi="Times New Roman" w:cs="Times New Roman"/>
        </w:rPr>
        <w:t>a slim</w:t>
      </w:r>
      <w:r w:rsidR="00CB33C9">
        <w:rPr>
          <w:rFonts w:ascii="Times New Roman" w:hAnsi="Times New Roman" w:cs="Times New Roman"/>
        </w:rPr>
        <w:t xml:space="preserve"> line of ethics considering </w:t>
      </w:r>
      <w:r w:rsidR="00C6549B">
        <w:rPr>
          <w:rFonts w:ascii="Times New Roman" w:hAnsi="Times New Roman" w:cs="Times New Roman"/>
        </w:rPr>
        <w:t>using</w:t>
      </w:r>
      <w:r w:rsidR="00CB33C9">
        <w:rPr>
          <w:rFonts w:ascii="Times New Roman" w:hAnsi="Times New Roman" w:cs="Times New Roman"/>
        </w:rPr>
        <w:t xml:space="preserve"> that information. In one of the earlier ethics assignments, I discussed having a uniform, standardized ethical code so that every </w:t>
      </w:r>
      <w:r w:rsidR="00B15EE1">
        <w:rPr>
          <w:rFonts w:ascii="Times New Roman" w:hAnsi="Times New Roman" w:cs="Times New Roman"/>
        </w:rPr>
        <w:t>company</w:t>
      </w:r>
      <w:r w:rsidR="00CB33C9">
        <w:rPr>
          <w:rFonts w:ascii="Times New Roman" w:hAnsi="Times New Roman" w:cs="Times New Roman"/>
        </w:rPr>
        <w:t xml:space="preserve"> can uphold </w:t>
      </w:r>
      <w:r w:rsidR="00B15EE1">
        <w:rPr>
          <w:rFonts w:ascii="Times New Roman" w:hAnsi="Times New Roman" w:cs="Times New Roman"/>
        </w:rPr>
        <w:t xml:space="preserve">it </w:t>
      </w:r>
      <w:r w:rsidR="00CB33C9">
        <w:rPr>
          <w:rFonts w:ascii="Times New Roman" w:hAnsi="Times New Roman" w:cs="Times New Roman"/>
        </w:rPr>
        <w:t xml:space="preserve">and we, as users, can feel more comfortable </w:t>
      </w:r>
      <w:r w:rsidR="00B15EE1">
        <w:rPr>
          <w:rFonts w:ascii="Times New Roman" w:hAnsi="Times New Roman" w:cs="Times New Roman"/>
        </w:rPr>
        <w:t>sharing</w:t>
      </w:r>
      <w:r w:rsidR="00CB33C9">
        <w:rPr>
          <w:rFonts w:ascii="Times New Roman" w:hAnsi="Times New Roman" w:cs="Times New Roman"/>
        </w:rPr>
        <w:t xml:space="preserve"> our information. </w:t>
      </w:r>
      <w:r w:rsidR="00B15EE1">
        <w:rPr>
          <w:rFonts w:ascii="Times New Roman" w:hAnsi="Times New Roman" w:cs="Times New Roman"/>
        </w:rPr>
        <w:t xml:space="preserve">Nevertheless, I would say this is impossible to obtain. To have one’s personality profile is like having a cloned version of that person, which is </w:t>
      </w:r>
      <w:r w:rsidR="00C6549B">
        <w:rPr>
          <w:rFonts w:ascii="Times New Roman" w:hAnsi="Times New Roman" w:cs="Times New Roman"/>
        </w:rPr>
        <w:t>highly</w:t>
      </w:r>
      <w:r w:rsidR="00B15EE1">
        <w:rPr>
          <w:rFonts w:ascii="Times New Roman" w:hAnsi="Times New Roman" w:cs="Times New Roman"/>
        </w:rPr>
        <w:t xml:space="preserve"> vulnerable to unwanted behaviors</w:t>
      </w:r>
      <w:r w:rsidR="006453AB">
        <w:rPr>
          <w:rFonts w:ascii="Times New Roman" w:hAnsi="Times New Roman" w:cs="Times New Roman"/>
        </w:rPr>
        <w:t xml:space="preserve"> that we might not</w:t>
      </w:r>
      <w:r w:rsidR="004B311D">
        <w:rPr>
          <w:rFonts w:ascii="Times New Roman" w:hAnsi="Times New Roman" w:cs="Times New Roman"/>
        </w:rPr>
        <w:t xml:space="preserve"> be able to think about. For example, this could be purposefully targeting a group of the population with misinformation in order to shift their beliefs or convey untrue facts. And sadly, we are seeing this pattern being repeated, especially in politics. </w:t>
      </w:r>
      <w:r w:rsidR="000709D9">
        <w:rPr>
          <w:rFonts w:ascii="Times New Roman" w:hAnsi="Times New Roman" w:cs="Times New Roman"/>
        </w:rPr>
        <w:t xml:space="preserve">More concerningly, just like the “slot machine” analogy in the documentary, </w:t>
      </w:r>
      <w:r w:rsidR="00115141">
        <w:rPr>
          <w:rFonts w:ascii="Times New Roman" w:hAnsi="Times New Roman" w:cs="Times New Roman"/>
        </w:rPr>
        <w:t xml:space="preserve">information is kept being fed to us by machines, and </w:t>
      </w:r>
      <w:r w:rsidR="000709D9">
        <w:rPr>
          <w:rFonts w:ascii="Times New Roman" w:hAnsi="Times New Roman" w:cs="Times New Roman"/>
        </w:rPr>
        <w:t>we might not be able to distinguish between</w:t>
      </w:r>
      <w:r w:rsidR="00115141">
        <w:rPr>
          <w:rFonts w:ascii="Times New Roman" w:hAnsi="Times New Roman" w:cs="Times New Roman"/>
        </w:rPr>
        <w:t xml:space="preserve"> them which is</w:t>
      </w:r>
      <w:r w:rsidR="000709D9">
        <w:rPr>
          <w:rFonts w:ascii="Times New Roman" w:hAnsi="Times New Roman" w:cs="Times New Roman"/>
        </w:rPr>
        <w:t xml:space="preserve"> facts and</w:t>
      </w:r>
      <w:r w:rsidR="00115141">
        <w:rPr>
          <w:rFonts w:ascii="Times New Roman" w:hAnsi="Times New Roman" w:cs="Times New Roman"/>
        </w:rPr>
        <w:t xml:space="preserve"> which is</w:t>
      </w:r>
      <w:r w:rsidR="000709D9">
        <w:rPr>
          <w:rFonts w:ascii="Times New Roman" w:hAnsi="Times New Roman" w:cs="Times New Roman"/>
        </w:rPr>
        <w:t xml:space="preserve"> fake news. Therefore, information that is “planted” unconsciously in our </w:t>
      </w:r>
      <w:r w:rsidR="001D0DB5">
        <w:rPr>
          <w:rFonts w:ascii="Times New Roman" w:hAnsi="Times New Roman" w:cs="Times New Roman"/>
        </w:rPr>
        <w:t>minds</w:t>
      </w:r>
      <w:r w:rsidR="000709D9">
        <w:rPr>
          <w:rFonts w:ascii="Times New Roman" w:hAnsi="Times New Roman" w:cs="Times New Roman"/>
        </w:rPr>
        <w:t xml:space="preserve"> might be one the most </w:t>
      </w:r>
      <w:r w:rsidR="001D0DB5">
        <w:rPr>
          <w:rFonts w:ascii="Times New Roman" w:hAnsi="Times New Roman" w:cs="Times New Roman"/>
        </w:rPr>
        <w:t>destructive</w:t>
      </w:r>
      <w:r w:rsidR="000709D9">
        <w:rPr>
          <w:rFonts w:ascii="Times New Roman" w:hAnsi="Times New Roman" w:cs="Times New Roman"/>
        </w:rPr>
        <w:t xml:space="preserve"> way</w:t>
      </w:r>
      <w:r w:rsidR="001D0DB5">
        <w:rPr>
          <w:rFonts w:ascii="Times New Roman" w:hAnsi="Times New Roman" w:cs="Times New Roman"/>
        </w:rPr>
        <w:t>s</w:t>
      </w:r>
      <w:r w:rsidR="000709D9">
        <w:rPr>
          <w:rFonts w:ascii="Times New Roman" w:hAnsi="Times New Roman" w:cs="Times New Roman"/>
        </w:rPr>
        <w:t xml:space="preserve"> to </w:t>
      </w:r>
      <w:r w:rsidR="001D0DB5">
        <w:rPr>
          <w:rFonts w:ascii="Times New Roman" w:hAnsi="Times New Roman" w:cs="Times New Roman"/>
        </w:rPr>
        <w:t xml:space="preserve">alter someone’s </w:t>
      </w:r>
      <w:r w:rsidR="00B96B0C">
        <w:rPr>
          <w:rFonts w:ascii="Times New Roman" w:hAnsi="Times New Roman" w:cs="Times New Roman"/>
        </w:rPr>
        <w:t>thoughts</w:t>
      </w:r>
      <w:r w:rsidR="00115141">
        <w:rPr>
          <w:rFonts w:ascii="Times New Roman" w:hAnsi="Times New Roman" w:cs="Times New Roman"/>
        </w:rPr>
        <w:t>,</w:t>
      </w:r>
      <w:r w:rsidR="001D0DB5">
        <w:rPr>
          <w:rFonts w:ascii="Times New Roman" w:hAnsi="Times New Roman" w:cs="Times New Roman"/>
        </w:rPr>
        <w:t xml:space="preserve"> </w:t>
      </w:r>
      <w:r w:rsidR="00115141">
        <w:rPr>
          <w:rFonts w:ascii="Times New Roman" w:hAnsi="Times New Roman" w:cs="Times New Roman"/>
        </w:rPr>
        <w:t xml:space="preserve">in my opinion, </w:t>
      </w:r>
      <w:r w:rsidR="001D0DB5">
        <w:rPr>
          <w:rFonts w:ascii="Times New Roman" w:hAnsi="Times New Roman" w:cs="Times New Roman"/>
        </w:rPr>
        <w:t xml:space="preserve">if it is used </w:t>
      </w:r>
      <w:r w:rsidR="00B96B0C">
        <w:rPr>
          <w:rFonts w:ascii="Times New Roman" w:hAnsi="Times New Roman" w:cs="Times New Roman"/>
        </w:rPr>
        <w:t>wrongfully.</w:t>
      </w:r>
    </w:p>
    <w:p w:rsidR="00DB028B" w:rsidRPr="00FA69C7" w:rsidRDefault="00DB028B" w:rsidP="00FA69C7">
      <w:pPr>
        <w:suppressAutoHyphens w:val="0"/>
        <w:ind w:left="720" w:hanging="720"/>
        <w:rPr>
          <w:rFonts w:ascii="Times New Roman" w:eastAsia="Times New Roman" w:hAnsi="Times New Roman" w:cs="Times New Roman"/>
          <w:color w:val="000000"/>
          <w:lang w:eastAsia="en-US"/>
        </w:rPr>
      </w:pPr>
    </w:p>
    <w:sectPr w:rsidR="00DB028B" w:rsidRPr="00FA69C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407E" w:rsidRDefault="0078407E">
      <w:pPr>
        <w:spacing w:line="240" w:lineRule="auto"/>
      </w:pPr>
      <w:r>
        <w:separator/>
      </w:r>
    </w:p>
  </w:endnote>
  <w:endnote w:type="continuationSeparator" w:id="0">
    <w:p w:rsidR="0078407E" w:rsidRDefault="0078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407E" w:rsidRDefault="0078407E">
      <w:pPr>
        <w:spacing w:line="240" w:lineRule="auto"/>
      </w:pPr>
      <w:r>
        <w:separator/>
      </w:r>
    </w:p>
  </w:footnote>
  <w:footnote w:type="continuationSeparator" w:id="0">
    <w:p w:rsidR="0078407E" w:rsidRDefault="00784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269555986">
    <w:abstractNumId w:val="9"/>
  </w:num>
  <w:num w:numId="2" w16cid:durableId="1986547023">
    <w:abstractNumId w:val="7"/>
  </w:num>
  <w:num w:numId="3" w16cid:durableId="2124961749">
    <w:abstractNumId w:val="6"/>
  </w:num>
  <w:num w:numId="4" w16cid:durableId="1539734920">
    <w:abstractNumId w:val="5"/>
  </w:num>
  <w:num w:numId="5" w16cid:durableId="726031770">
    <w:abstractNumId w:val="4"/>
  </w:num>
  <w:num w:numId="6" w16cid:durableId="404106401">
    <w:abstractNumId w:val="8"/>
  </w:num>
  <w:num w:numId="7" w16cid:durableId="911082181">
    <w:abstractNumId w:val="3"/>
  </w:num>
  <w:num w:numId="8" w16cid:durableId="1078093998">
    <w:abstractNumId w:val="2"/>
  </w:num>
  <w:num w:numId="9" w16cid:durableId="779028148">
    <w:abstractNumId w:val="1"/>
  </w:num>
  <w:num w:numId="10" w16cid:durableId="1373723504">
    <w:abstractNumId w:val="0"/>
  </w:num>
  <w:num w:numId="11" w16cid:durableId="610162637">
    <w:abstractNumId w:val="10"/>
  </w:num>
  <w:num w:numId="12" w16cid:durableId="601455323">
    <w:abstractNumId w:val="11"/>
  </w:num>
  <w:num w:numId="13" w16cid:durableId="779834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72"/>
    <w:rsid w:val="00017101"/>
    <w:rsid w:val="000245A8"/>
    <w:rsid w:val="000360FA"/>
    <w:rsid w:val="000366B6"/>
    <w:rsid w:val="000549D1"/>
    <w:rsid w:val="00065AE1"/>
    <w:rsid w:val="000709D9"/>
    <w:rsid w:val="000C3D0A"/>
    <w:rsid w:val="000F44BB"/>
    <w:rsid w:val="0010243B"/>
    <w:rsid w:val="00115141"/>
    <w:rsid w:val="0013407C"/>
    <w:rsid w:val="001342F7"/>
    <w:rsid w:val="00165A41"/>
    <w:rsid w:val="001D0DB5"/>
    <w:rsid w:val="001E1798"/>
    <w:rsid w:val="00297A58"/>
    <w:rsid w:val="002C784A"/>
    <w:rsid w:val="00312E37"/>
    <w:rsid w:val="00316C2B"/>
    <w:rsid w:val="00357917"/>
    <w:rsid w:val="00415520"/>
    <w:rsid w:val="004B311D"/>
    <w:rsid w:val="00526BBC"/>
    <w:rsid w:val="00527774"/>
    <w:rsid w:val="0055141C"/>
    <w:rsid w:val="00581233"/>
    <w:rsid w:val="00585B24"/>
    <w:rsid w:val="00593420"/>
    <w:rsid w:val="00600747"/>
    <w:rsid w:val="006144A1"/>
    <w:rsid w:val="00641FAD"/>
    <w:rsid w:val="0064286D"/>
    <w:rsid w:val="006453AB"/>
    <w:rsid w:val="00663876"/>
    <w:rsid w:val="00667D15"/>
    <w:rsid w:val="00681660"/>
    <w:rsid w:val="006B07CB"/>
    <w:rsid w:val="006F207C"/>
    <w:rsid w:val="00722048"/>
    <w:rsid w:val="007835EA"/>
    <w:rsid w:val="0078407E"/>
    <w:rsid w:val="007A58DA"/>
    <w:rsid w:val="007D04C6"/>
    <w:rsid w:val="007F27EE"/>
    <w:rsid w:val="007F328F"/>
    <w:rsid w:val="00816401"/>
    <w:rsid w:val="0081722B"/>
    <w:rsid w:val="0083430E"/>
    <w:rsid w:val="00851964"/>
    <w:rsid w:val="0087364D"/>
    <w:rsid w:val="008E1BEE"/>
    <w:rsid w:val="009114A9"/>
    <w:rsid w:val="009521E9"/>
    <w:rsid w:val="00960557"/>
    <w:rsid w:val="00996C24"/>
    <w:rsid w:val="009B16C1"/>
    <w:rsid w:val="009B4DBB"/>
    <w:rsid w:val="009E29D3"/>
    <w:rsid w:val="00A26E46"/>
    <w:rsid w:val="00A31AAB"/>
    <w:rsid w:val="00A43AAA"/>
    <w:rsid w:val="00A72421"/>
    <w:rsid w:val="00AF789C"/>
    <w:rsid w:val="00B04A76"/>
    <w:rsid w:val="00B065E6"/>
    <w:rsid w:val="00B15EE1"/>
    <w:rsid w:val="00B22E3A"/>
    <w:rsid w:val="00B25D9A"/>
    <w:rsid w:val="00B428E5"/>
    <w:rsid w:val="00B42E9D"/>
    <w:rsid w:val="00B93258"/>
    <w:rsid w:val="00B93BF2"/>
    <w:rsid w:val="00B96B0C"/>
    <w:rsid w:val="00BA4D1F"/>
    <w:rsid w:val="00BE7C16"/>
    <w:rsid w:val="00C04996"/>
    <w:rsid w:val="00C2783D"/>
    <w:rsid w:val="00C40D72"/>
    <w:rsid w:val="00C57569"/>
    <w:rsid w:val="00C6549B"/>
    <w:rsid w:val="00C74784"/>
    <w:rsid w:val="00C8465E"/>
    <w:rsid w:val="00C933CB"/>
    <w:rsid w:val="00CB33C9"/>
    <w:rsid w:val="00CC27E3"/>
    <w:rsid w:val="00D30105"/>
    <w:rsid w:val="00D61AFD"/>
    <w:rsid w:val="00D83850"/>
    <w:rsid w:val="00DA4336"/>
    <w:rsid w:val="00DB028B"/>
    <w:rsid w:val="00DB0E4C"/>
    <w:rsid w:val="00E137C3"/>
    <w:rsid w:val="00E80D9A"/>
    <w:rsid w:val="00ED3FC6"/>
    <w:rsid w:val="00F00CAD"/>
    <w:rsid w:val="00F13BD6"/>
    <w:rsid w:val="00F448E0"/>
    <w:rsid w:val="00F70199"/>
    <w:rsid w:val="00FA69C7"/>
    <w:rsid w:val="00FA6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9BB53"/>
  <w15:chartTrackingRefBased/>
  <w15:docId w15:val="{7422CF4B-367D-0F47-802D-F3BFCE4C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Library/Group%20Containers/UBF8T346G9.Office/User%20Content.localized/Templates.localized/MLA%208th%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8th Template.dotx</Template>
  <TotalTime>37</TotalTime>
  <Pages>2</Pages>
  <Words>529</Words>
  <Characters>2578</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Duy Nguyễn</cp:lastModifiedBy>
  <cp:revision>1</cp:revision>
  <dcterms:created xsi:type="dcterms:W3CDTF">2022-11-09T06:49:00Z</dcterms:created>
  <dcterms:modified xsi:type="dcterms:W3CDTF">2022-11-09T07:32:00Z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